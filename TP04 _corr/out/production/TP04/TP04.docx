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3452F" w14:textId="55EE2D92" w:rsidR="00D655BC" w:rsidRPr="0022690E" w:rsidRDefault="00336B54" w:rsidP="00336B54">
      <w:pPr>
        <w:pStyle w:val="NormalWeb"/>
        <w:ind w:left="708"/>
        <w:jc w:val="center"/>
        <w:rPr>
          <w:rFonts w:cstheme="minorHAnsi"/>
          <w:sz w:val="40"/>
          <w:szCs w:val="40"/>
          <w:lang w:val="fr-CH"/>
        </w:rPr>
      </w:pPr>
      <w:r>
        <w:rPr>
          <w:rFonts w:cstheme="minorHAnsi"/>
          <w:sz w:val="40"/>
          <w:szCs w:val="40"/>
          <w:lang w:val="fr-CH"/>
        </w:rPr>
        <w:t>T</w:t>
      </w:r>
      <w:r w:rsidR="000B1F17">
        <w:rPr>
          <w:rFonts w:cstheme="minorHAnsi"/>
          <w:sz w:val="40"/>
          <w:szCs w:val="40"/>
          <w:lang w:val="fr-CH"/>
        </w:rPr>
        <w:t>P0</w:t>
      </w:r>
      <w:r w:rsidR="00063E50">
        <w:rPr>
          <w:rFonts w:cstheme="minorHAnsi"/>
          <w:sz w:val="40"/>
          <w:szCs w:val="40"/>
          <w:lang w:val="fr-CH"/>
        </w:rPr>
        <w:t>4</w:t>
      </w:r>
      <w:r>
        <w:rPr>
          <w:rFonts w:cstheme="minorHAnsi"/>
          <w:sz w:val="40"/>
          <w:szCs w:val="40"/>
          <w:lang w:val="fr-CH"/>
        </w:rPr>
        <w:t xml:space="preserve"> </w:t>
      </w:r>
    </w:p>
    <w:p w14:paraId="3B3CB823" w14:textId="056AC978" w:rsidR="00D80CED" w:rsidRDefault="00E73CAF" w:rsidP="00063E50">
      <w:pPr>
        <w:pStyle w:val="Titre2"/>
        <w:numPr>
          <w:ilvl w:val="0"/>
          <w:numId w:val="31"/>
        </w:numPr>
        <w:rPr>
          <w:lang w:val="fr-FR"/>
        </w:rPr>
      </w:pPr>
      <w:r>
        <w:rPr>
          <w:lang w:val="fr-FR"/>
        </w:rPr>
        <w:t>Restaurant</w:t>
      </w:r>
    </w:p>
    <w:p w14:paraId="6CBFB5DE" w14:textId="4C4635A4" w:rsidR="00E73CAF" w:rsidRDefault="00E73CAF" w:rsidP="00E73CAF">
      <w:pPr>
        <w:jc w:val="center"/>
        <w:rPr>
          <w:lang w:val="fr-FR"/>
        </w:rPr>
      </w:pPr>
      <w:r>
        <w:rPr>
          <w:noProof/>
          <w:lang w:val="fr-CH" w:eastAsia="fr-CH"/>
        </w:rPr>
        <w:drawing>
          <wp:inline distT="0" distB="0" distL="0" distR="0" wp14:anchorId="2009417D" wp14:editId="1E222CA2">
            <wp:extent cx="4705350" cy="2247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2247900"/>
                    </a:xfrm>
                    <a:prstGeom prst="rect">
                      <a:avLst/>
                    </a:prstGeom>
                  </pic:spPr>
                </pic:pic>
              </a:graphicData>
            </a:graphic>
          </wp:inline>
        </w:drawing>
      </w:r>
    </w:p>
    <w:p w14:paraId="3C84B875" w14:textId="35534CC0" w:rsidR="00E73CAF" w:rsidRDefault="00E73CAF" w:rsidP="00E73CAF">
      <w:pPr>
        <w:jc w:val="center"/>
        <w:rPr>
          <w:lang w:val="fr-FR"/>
        </w:rPr>
      </w:pPr>
    </w:p>
    <w:p w14:paraId="59999E97" w14:textId="4959FC2A" w:rsidR="00E73CAF" w:rsidRDefault="00E73CAF" w:rsidP="00E73CAF">
      <w:pPr>
        <w:rPr>
          <w:lang w:val="fr-FR"/>
        </w:rPr>
      </w:pPr>
      <w:r>
        <w:rPr>
          <w:lang w:val="fr-FR"/>
        </w:rPr>
        <w:t xml:space="preserve">La classe Plat représente un plat servit dans le restaurant et plusieurs plats composent un menu. Un plat comporte deux arguments à savoir : nom et </w:t>
      </w:r>
      <w:proofErr w:type="spellStart"/>
      <w:r>
        <w:rPr>
          <w:lang w:val="fr-FR"/>
        </w:rPr>
        <w:t>typePlat</w:t>
      </w:r>
      <w:proofErr w:type="spellEnd"/>
      <w:r>
        <w:rPr>
          <w:lang w:val="fr-FR"/>
        </w:rPr>
        <w:t>. Ce dernier permet de savoir si c’est une entrée, un plat, un dessert ou autre.</w:t>
      </w:r>
    </w:p>
    <w:p w14:paraId="1C2BB4B2" w14:textId="0410B413" w:rsidR="00E73CAF" w:rsidRDefault="00E73CAF" w:rsidP="00E73CAF">
      <w:pPr>
        <w:rPr>
          <w:lang w:val="fr-FR"/>
        </w:rPr>
      </w:pPr>
    </w:p>
    <w:p w14:paraId="0FD8EB96" w14:textId="5136C288" w:rsidR="00E73CAF" w:rsidRDefault="00E73CAF" w:rsidP="00E73CAF">
      <w:pPr>
        <w:rPr>
          <w:lang w:val="fr-FR"/>
        </w:rPr>
      </w:pPr>
      <w:r>
        <w:rPr>
          <w:lang w:val="fr-FR"/>
        </w:rPr>
        <w:t xml:space="preserve">La classe Menu représente un ensemble de plats mis ensemble afin de pouvoir offrir une offre spéciale au client. Un menu est caractérisé par un nom, un prix et une liste de plats. </w:t>
      </w:r>
    </w:p>
    <w:p w14:paraId="3CD1A9C8" w14:textId="6B80738A" w:rsidR="00E73CAF" w:rsidRDefault="00E73CAF" w:rsidP="00E73CAF">
      <w:pPr>
        <w:rPr>
          <w:lang w:val="fr-FR"/>
        </w:rPr>
      </w:pPr>
    </w:p>
    <w:p w14:paraId="39DD6959" w14:textId="77CD103B" w:rsidR="00E73CAF" w:rsidRDefault="00E73CAF" w:rsidP="00E73CAF">
      <w:pPr>
        <w:rPr>
          <w:lang w:val="fr-FR"/>
        </w:rPr>
      </w:pPr>
      <w:r>
        <w:rPr>
          <w:lang w:val="fr-FR"/>
        </w:rPr>
        <w:t>Cette classe doit comporter une méthode permettant d’ajouter un plat à la liste de plat. Cependant, un menu ne peut excéder une taille de 5 plats. Un message d’erreur est affiché lorsque l’on essaie d’en ajouter en trop (exemple de sortie).</w:t>
      </w:r>
    </w:p>
    <w:p w14:paraId="25C5989E" w14:textId="77777777" w:rsidR="00E73CAF" w:rsidRDefault="00E73CAF" w:rsidP="00E73CAF">
      <w:pPr>
        <w:rPr>
          <w:lang w:val="fr-FR"/>
        </w:rPr>
      </w:pPr>
    </w:p>
    <w:p w14:paraId="7F1C59EA" w14:textId="3237E7D5" w:rsidR="00E73CAF" w:rsidRDefault="00E73CAF" w:rsidP="00E73CAF">
      <w:pPr>
        <w:rPr>
          <w:lang w:val="fr-FR"/>
        </w:rPr>
      </w:pPr>
      <w:r>
        <w:rPr>
          <w:lang w:val="fr-FR"/>
        </w:rPr>
        <w:t>La classe Restaurant sera votre classe contenant la main() et c’est dans celle-ci que vous effectuerez les créations d’instances et appels de méthodes (La classe Test).</w:t>
      </w:r>
      <w:r>
        <w:rPr>
          <w:lang w:val="fr-FR"/>
        </w:rPr>
        <w:br/>
      </w:r>
    </w:p>
    <w:p w14:paraId="57B431B3" w14:textId="0E758673" w:rsidR="00E73CAF" w:rsidRDefault="00E73CAF" w:rsidP="00E73CAF">
      <w:pPr>
        <w:rPr>
          <w:u w:val="single"/>
          <w:lang w:val="fr-FR"/>
        </w:rPr>
      </w:pPr>
      <w:r>
        <w:rPr>
          <w:lang w:val="fr-FR"/>
        </w:rPr>
        <w:t xml:space="preserve">Dans cette classe se trouvera une liste des menus. Une méthode permettra de rechercher un plat particulier parmi les menus. </w:t>
      </w:r>
      <w:r w:rsidRPr="00E73CAF">
        <w:rPr>
          <w:u w:val="single"/>
          <w:lang w:val="fr-FR"/>
        </w:rPr>
        <w:t xml:space="preserve">Attentions aux responsabilités ! </w:t>
      </w:r>
    </w:p>
    <w:p w14:paraId="4DB3923D" w14:textId="00815991" w:rsidR="00E73CAF" w:rsidRDefault="00E73CAF" w:rsidP="00E73CAF">
      <w:pPr>
        <w:rPr>
          <w:u w:val="single"/>
          <w:lang w:val="fr-FR"/>
        </w:rPr>
      </w:pPr>
    </w:p>
    <w:p w14:paraId="5CCEDC45" w14:textId="60220F26" w:rsidR="009E1161" w:rsidRDefault="009E1161" w:rsidP="00E73CAF">
      <w:pPr>
        <w:rPr>
          <w:u w:val="single"/>
          <w:lang w:val="fr-FR"/>
        </w:rPr>
      </w:pPr>
      <w:proofErr w:type="gramStart"/>
      <w:r w:rsidRPr="009E1161">
        <w:rPr>
          <w:color w:val="FF0000"/>
          <w:sz w:val="32"/>
          <w:u w:val="single"/>
          <w:lang w:val="fr-FR"/>
        </w:rPr>
        <w:t>/!\</w:t>
      </w:r>
      <w:proofErr w:type="gramEnd"/>
      <w:r w:rsidRPr="009E1161">
        <w:rPr>
          <w:color w:val="FF0000"/>
          <w:sz w:val="32"/>
          <w:lang w:val="fr-FR"/>
        </w:rPr>
        <w:t xml:space="preserve"> </w:t>
      </w:r>
      <w:r w:rsidRPr="009E1161">
        <w:rPr>
          <w:u w:val="single"/>
          <w:lang w:val="fr-FR"/>
        </w:rPr>
        <w:t>Il ne faut pas utiliser d’ArrayList, l’objectif du TP est l’usage des listes.</w:t>
      </w:r>
    </w:p>
    <w:p w14:paraId="15AC0996" w14:textId="77777777" w:rsidR="009E1161" w:rsidRDefault="009E1161">
      <w:pPr>
        <w:spacing w:after="160" w:line="259" w:lineRule="auto"/>
        <w:rPr>
          <w:u w:val="single"/>
          <w:lang w:val="fr-FR"/>
        </w:rPr>
      </w:pPr>
      <w:r>
        <w:rPr>
          <w:u w:val="single"/>
          <w:lang w:val="fr-FR"/>
        </w:rPr>
        <w:br w:type="page"/>
      </w:r>
    </w:p>
    <w:p w14:paraId="177297C5" w14:textId="261121A5" w:rsidR="009E1161" w:rsidRPr="009E1161" w:rsidRDefault="009E1161" w:rsidP="00E73CAF">
      <w:pPr>
        <w:rPr>
          <w:u w:val="single"/>
          <w:lang w:val="fr-FR"/>
        </w:rPr>
      </w:pPr>
      <w:r w:rsidRPr="009E1161">
        <w:rPr>
          <w:u w:val="single"/>
          <w:lang w:val="fr-FR"/>
        </w:rPr>
        <w:lastRenderedPageBreak/>
        <w:t>Exemples de sorties :</w:t>
      </w:r>
    </w:p>
    <w:p w14:paraId="38F0D1FC" w14:textId="2E899A16" w:rsidR="00E73CAF" w:rsidRDefault="00E73CAF" w:rsidP="00E73CAF">
      <w:pPr>
        <w:rPr>
          <w:lang w:val="fr-FR"/>
        </w:rPr>
      </w:pPr>
    </w:p>
    <w:p w14:paraId="6FE90133" w14:textId="0BD280A1" w:rsidR="009E1161" w:rsidRDefault="009E1161" w:rsidP="00E73CAF">
      <w:pPr>
        <w:rPr>
          <w:lang w:val="fr-FR"/>
        </w:rPr>
      </w:pPr>
      <w:r>
        <w:rPr>
          <w:noProof/>
          <w:lang w:val="fr-CH" w:eastAsia="fr-CH"/>
        </w:rPr>
        <w:drawing>
          <wp:inline distT="0" distB="0" distL="0" distR="0" wp14:anchorId="259D45BB" wp14:editId="598E643D">
            <wp:extent cx="5727700" cy="3875405"/>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875405"/>
                    </a:xfrm>
                    <a:prstGeom prst="rect">
                      <a:avLst/>
                    </a:prstGeom>
                  </pic:spPr>
                </pic:pic>
              </a:graphicData>
            </a:graphic>
          </wp:inline>
        </w:drawing>
      </w:r>
    </w:p>
    <w:p w14:paraId="5CD9D179" w14:textId="77D6C3CC" w:rsidR="009E1161" w:rsidRDefault="009E1161" w:rsidP="00E73CAF">
      <w:pPr>
        <w:rPr>
          <w:lang w:val="fr-FR"/>
        </w:rPr>
      </w:pPr>
    </w:p>
    <w:p w14:paraId="05225E9A" w14:textId="77777777" w:rsidR="009E1161" w:rsidRPr="00E73CAF" w:rsidRDefault="009E1161" w:rsidP="00E73CAF">
      <w:pPr>
        <w:rPr>
          <w:lang w:val="fr-FR"/>
        </w:rPr>
      </w:pPr>
      <w:bookmarkStart w:id="0" w:name="_GoBack"/>
      <w:bookmarkEnd w:id="0"/>
    </w:p>
    <w:sectPr w:rsidR="009E1161" w:rsidRPr="00E73CAF" w:rsidSect="009A0332">
      <w:headerReference w:type="even" r:id="rId10"/>
      <w:headerReference w:type="default" r:id="rId11"/>
      <w:footerReference w:type="even" r:id="rId12"/>
      <w:footerReference w:type="default" r:id="rId13"/>
      <w:pgSz w:w="11900" w:h="16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45A49" w16cid:durableId="21FE77E8"/>
  <w16cid:commentId w16cid:paraId="4E40C92A" w16cid:durableId="21FE784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9D0A9" w14:textId="77777777" w:rsidR="00E73CAF" w:rsidRDefault="00E73CAF">
      <w:r>
        <w:separator/>
      </w:r>
    </w:p>
    <w:p w14:paraId="54DBBB49" w14:textId="77777777" w:rsidR="00E73CAF" w:rsidRDefault="00E73CAF"/>
  </w:endnote>
  <w:endnote w:type="continuationSeparator" w:id="0">
    <w:p w14:paraId="5E754FF3" w14:textId="77777777" w:rsidR="00E73CAF" w:rsidRDefault="00E73CAF">
      <w:r>
        <w:continuationSeparator/>
      </w:r>
    </w:p>
    <w:p w14:paraId="08900FC9" w14:textId="77777777" w:rsidR="00E73CAF" w:rsidRDefault="00E73C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NewMath">
    <w:altName w:val="Cambria"/>
    <w:charset w:val="01"/>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88B26" w14:textId="77777777" w:rsidR="00E73CAF" w:rsidRDefault="00E73CAF">
    <w:pPr>
      <w:pStyle w:val="Pieddepage"/>
    </w:pPr>
  </w:p>
  <w:p w14:paraId="036DB795" w14:textId="77777777" w:rsidR="00E73CAF" w:rsidRDefault="00E73CA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F9C45" w14:textId="732A464B" w:rsidR="00E73CAF" w:rsidRPr="00AD7C7C" w:rsidRDefault="00E73CAF" w:rsidP="009A0332">
    <w:pPr>
      <w:pStyle w:val="Pieddepage"/>
      <w:tabs>
        <w:tab w:val="center" w:pos="4510"/>
        <w:tab w:val="left" w:pos="5085"/>
      </w:tabs>
      <w:rPr>
        <w:caps/>
        <w:color w:val="4472C4" w:themeColor="accent1"/>
      </w:rPr>
    </w:pPr>
    <w:r>
      <w:rPr>
        <w:caps/>
        <w:color w:val="4472C4" w:themeColor="accent1"/>
      </w:rPr>
      <w:tab/>
    </w: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0024022C" w:rsidRPr="0024022C">
      <w:rPr>
        <w:caps/>
        <w:noProof/>
        <w:color w:val="4472C4" w:themeColor="accent1"/>
        <w:lang w:val="fr-FR"/>
      </w:rPr>
      <w:t>1</w:t>
    </w:r>
    <w:r>
      <w:rPr>
        <w:caps/>
        <w:color w:val="4472C4" w:themeColor="accent1"/>
      </w:rPr>
      <w:fldChar w:fldCharType="end"/>
    </w:r>
    <w:r>
      <w:rPr>
        <w:caps/>
        <w:color w:val="4472C4" w:themeColor="accent1"/>
      </w:rPr>
      <w:tab/>
    </w:r>
  </w:p>
  <w:p w14:paraId="08F1DED8" w14:textId="77777777" w:rsidR="00E73CAF" w:rsidRDefault="00E73CA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32165" w14:textId="77777777" w:rsidR="00E73CAF" w:rsidRDefault="00E73CAF">
      <w:r>
        <w:separator/>
      </w:r>
    </w:p>
    <w:p w14:paraId="523B331D" w14:textId="77777777" w:rsidR="00E73CAF" w:rsidRDefault="00E73CAF"/>
  </w:footnote>
  <w:footnote w:type="continuationSeparator" w:id="0">
    <w:p w14:paraId="30E6ED74" w14:textId="77777777" w:rsidR="00E73CAF" w:rsidRDefault="00E73CAF">
      <w:r>
        <w:continuationSeparator/>
      </w:r>
    </w:p>
    <w:p w14:paraId="40379A81" w14:textId="77777777" w:rsidR="00E73CAF" w:rsidRDefault="00E73CA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63F0D" w14:textId="77777777" w:rsidR="00E73CAF" w:rsidRDefault="00E73CAF">
    <w:pPr>
      <w:pStyle w:val="En-tte"/>
    </w:pPr>
  </w:p>
  <w:p w14:paraId="23A6C452" w14:textId="77777777" w:rsidR="00E73CAF" w:rsidRDefault="00E73CA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86F8" w14:textId="4AF9276F" w:rsidR="00E73CAF" w:rsidRPr="00C3652A" w:rsidRDefault="00E73CAF" w:rsidP="009A0332">
    <w:pPr>
      <w:rPr>
        <w:rFonts w:cstheme="minorHAnsi"/>
        <w:lang w:val="fr-CH"/>
      </w:rPr>
    </w:pPr>
    <w:r w:rsidRPr="00C3652A">
      <w:rPr>
        <w:rFonts w:cstheme="minorHAnsi"/>
        <w:noProof/>
        <w:lang w:val="fr-CH" w:eastAsia="fr-CH"/>
      </w:rPr>
      <w:drawing>
        <wp:anchor distT="0" distB="0" distL="114300" distR="114300" simplePos="0" relativeHeight="251659264" behindDoc="0" locked="0" layoutInCell="1" allowOverlap="1" wp14:anchorId="705403F5" wp14:editId="3D33C432">
          <wp:simplePos x="0" y="0"/>
          <wp:positionH relativeFrom="column">
            <wp:posOffset>4410075</wp:posOffset>
          </wp:positionH>
          <wp:positionV relativeFrom="paragraph">
            <wp:posOffset>3175</wp:posOffset>
          </wp:positionV>
          <wp:extent cx="1837690" cy="306705"/>
          <wp:effectExtent l="0" t="0" r="3810" b="0"/>
          <wp:wrapSquare wrapText="bothSides"/>
          <wp:docPr id="1" name="Image 1" descr="hegro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egrou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306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52A">
      <w:rPr>
        <w:rFonts w:cstheme="minorHAnsi"/>
        <w:lang w:val="fr-CH"/>
      </w:rPr>
      <w:t>63</w:t>
    </w:r>
    <w:r>
      <w:rPr>
        <w:rFonts w:cstheme="minorHAnsi"/>
        <w:lang w:val="fr-CH"/>
      </w:rPr>
      <w:t>-2</w:t>
    </w:r>
    <w:r w:rsidRPr="00C3652A">
      <w:rPr>
        <w:rFonts w:cstheme="minorHAnsi"/>
        <w:lang w:val="fr-CH"/>
      </w:rPr>
      <w:t xml:space="preserve">1 </w:t>
    </w:r>
    <w:r>
      <w:rPr>
        <w:rFonts w:cstheme="minorHAnsi"/>
        <w:lang w:val="fr-CH"/>
      </w:rPr>
      <w:t>–</w:t>
    </w:r>
    <w:r w:rsidRPr="00C3652A">
      <w:rPr>
        <w:rFonts w:cstheme="minorHAnsi"/>
        <w:lang w:val="fr-CH"/>
      </w:rPr>
      <w:t xml:space="preserve"> </w:t>
    </w:r>
    <w:r>
      <w:rPr>
        <w:rFonts w:cstheme="minorHAnsi"/>
        <w:lang w:val="fr-CH"/>
      </w:rPr>
      <w:t>Approfondissement de la programmation</w:t>
    </w:r>
  </w:p>
  <w:p w14:paraId="35FBA5ED" w14:textId="6B9C12C1" w:rsidR="00E73CAF" w:rsidRPr="003D0701" w:rsidRDefault="00E73CAF" w:rsidP="003D0701">
    <w:pPr>
      <w:rPr>
        <w:rFonts w:cstheme="minorHAnsi"/>
        <w:lang w:val="fr-CH"/>
      </w:rPr>
    </w:pPr>
    <w:r w:rsidRPr="00C3652A">
      <w:rPr>
        <w:rFonts w:cstheme="minorHAnsi"/>
        <w:lang w:val="fr-CH"/>
      </w:rPr>
      <w:t>Teodoro Douglas, Humbert Jérôme</w:t>
    </w:r>
    <w:r>
      <w:rPr>
        <w:rFonts w:cstheme="minorHAnsi"/>
        <w:lang w:val="fr-CH"/>
      </w:rPr>
      <w:t xml:space="preserve">, Stettler Christian, </w:t>
    </w:r>
    <w:proofErr w:type="spellStart"/>
    <w:r>
      <w:rPr>
        <w:rFonts w:cstheme="minorHAnsi"/>
        <w:lang w:val="fr-CH"/>
      </w:rPr>
      <w:t>Issom</w:t>
    </w:r>
    <w:proofErr w:type="spellEnd"/>
    <w:r>
      <w:rPr>
        <w:rFonts w:cstheme="minorHAnsi"/>
        <w:lang w:val="fr-CH"/>
      </w:rPr>
      <w:t xml:space="preserve"> David</w:t>
    </w:r>
  </w:p>
  <w:p w14:paraId="0A797CBD" w14:textId="77777777" w:rsidR="00E73CAF" w:rsidRDefault="00E73CA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229E"/>
    <w:multiLevelType w:val="hybridMultilevel"/>
    <w:tmpl w:val="E6D4EDA6"/>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E61D59"/>
    <w:multiLevelType w:val="hybridMultilevel"/>
    <w:tmpl w:val="437A2C00"/>
    <w:lvl w:ilvl="0" w:tplc="45729206">
      <w:start w:val="1"/>
      <w:numFmt w:val="decimal"/>
      <w:lvlText w:val="%1."/>
      <w:lvlJc w:val="left"/>
      <w:pPr>
        <w:ind w:left="360" w:hanging="360"/>
      </w:pPr>
      <w:rPr>
        <w:rFonts w:hint="default"/>
        <w:b/>
        <w:u w:val="single"/>
      </w:rPr>
    </w:lvl>
    <w:lvl w:ilvl="1" w:tplc="100C0001">
      <w:start w:val="1"/>
      <w:numFmt w:val="bullet"/>
      <w:lvlText w:val=""/>
      <w:lvlJc w:val="left"/>
      <w:pPr>
        <w:ind w:left="1080" w:hanging="360"/>
      </w:pPr>
      <w:rPr>
        <w:rFonts w:ascii="Symbol" w:hAnsi="Symbol" w:hint="default"/>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06D5428D"/>
    <w:multiLevelType w:val="hybridMultilevel"/>
    <w:tmpl w:val="DBD87A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751498"/>
    <w:multiLevelType w:val="hybridMultilevel"/>
    <w:tmpl w:val="7E0AAF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92212C2"/>
    <w:multiLevelType w:val="hybridMultilevel"/>
    <w:tmpl w:val="8952B6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D204212"/>
    <w:multiLevelType w:val="hybridMultilevel"/>
    <w:tmpl w:val="C4FEC820"/>
    <w:lvl w:ilvl="0" w:tplc="2B9C4F10">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F90475D"/>
    <w:multiLevelType w:val="hybridMultilevel"/>
    <w:tmpl w:val="FCBC5AB0"/>
    <w:lvl w:ilvl="0" w:tplc="2B9C4F10">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0B94ECC"/>
    <w:multiLevelType w:val="hybridMultilevel"/>
    <w:tmpl w:val="36E8E960"/>
    <w:lvl w:ilvl="0" w:tplc="2B9C4F10">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B037A15"/>
    <w:multiLevelType w:val="hybridMultilevel"/>
    <w:tmpl w:val="BDA28504"/>
    <w:lvl w:ilvl="0" w:tplc="D84C67DC">
      <w:start w:val="100"/>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6331FAB"/>
    <w:multiLevelType w:val="hybridMultilevel"/>
    <w:tmpl w:val="7CC29F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72D2FBF"/>
    <w:multiLevelType w:val="multilevel"/>
    <w:tmpl w:val="CE3C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4801B3"/>
    <w:multiLevelType w:val="hybridMultilevel"/>
    <w:tmpl w:val="A55C26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9196D99"/>
    <w:multiLevelType w:val="hybridMultilevel"/>
    <w:tmpl w:val="4458604A"/>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3" w15:restartNumberingAfterBreak="0">
    <w:nsid w:val="308652BE"/>
    <w:multiLevelType w:val="hybridMultilevel"/>
    <w:tmpl w:val="250825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1DC12B9"/>
    <w:multiLevelType w:val="hybridMultilevel"/>
    <w:tmpl w:val="ED8E09B0"/>
    <w:lvl w:ilvl="0" w:tplc="C88C5930">
      <w:numFmt w:val="bullet"/>
      <w:lvlText w:val="-"/>
      <w:lvlJc w:val="left"/>
      <w:pPr>
        <w:ind w:left="1800" w:hanging="360"/>
      </w:pPr>
      <w:rPr>
        <w:rFonts w:ascii="Calibri" w:eastAsia="Times New Roman" w:hAnsi="Calibri" w:cs="Calibri"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15" w15:restartNumberingAfterBreak="0">
    <w:nsid w:val="32FC3C0E"/>
    <w:multiLevelType w:val="hybridMultilevel"/>
    <w:tmpl w:val="47EA35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4BE199F"/>
    <w:multiLevelType w:val="hybridMultilevel"/>
    <w:tmpl w:val="95704E5C"/>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85B28D3"/>
    <w:multiLevelType w:val="hybridMultilevel"/>
    <w:tmpl w:val="A12461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7F12460"/>
    <w:multiLevelType w:val="hybridMultilevel"/>
    <w:tmpl w:val="7B04CF34"/>
    <w:lvl w:ilvl="0" w:tplc="2B9C4F10">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B7E65E6"/>
    <w:multiLevelType w:val="hybridMultilevel"/>
    <w:tmpl w:val="F7A6457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D144456"/>
    <w:multiLevelType w:val="hybridMultilevel"/>
    <w:tmpl w:val="9354A0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D8F23FF"/>
    <w:multiLevelType w:val="hybridMultilevel"/>
    <w:tmpl w:val="44E8D45C"/>
    <w:lvl w:ilvl="0" w:tplc="2B9C4F10">
      <w:start w:val="1"/>
      <w:numFmt w:val="bullet"/>
      <w:lvlText w:val=""/>
      <w:lvlJc w:val="left"/>
      <w:pPr>
        <w:ind w:left="720" w:hanging="360"/>
      </w:pPr>
      <w:rPr>
        <w:rFonts w:ascii="Symbol" w:hAnsi="Symbol" w:hint="default"/>
      </w:rPr>
    </w:lvl>
    <w:lvl w:ilvl="1" w:tplc="5CFE01EC">
      <w:numFmt w:val="bullet"/>
      <w:lvlText w:val="-"/>
      <w:lvlJc w:val="left"/>
      <w:pPr>
        <w:ind w:left="1440" w:hanging="360"/>
      </w:pPr>
      <w:rPr>
        <w:rFonts w:ascii="Calibri" w:eastAsia="Times New Roman" w:hAnsi="Calibri" w:cs="Calibri"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D9F2233"/>
    <w:multiLevelType w:val="hybridMultilevel"/>
    <w:tmpl w:val="2674AD4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E53120E"/>
    <w:multiLevelType w:val="hybridMultilevel"/>
    <w:tmpl w:val="7310CADE"/>
    <w:lvl w:ilvl="0" w:tplc="100C0011">
      <w:start w:val="1"/>
      <w:numFmt w:val="decimal"/>
      <w:lvlText w:val="%1)"/>
      <w:lvlJc w:val="left"/>
      <w:pPr>
        <w:ind w:left="360" w:hanging="360"/>
      </w:pPr>
      <w:rPr>
        <w:rFonts w:hint="default"/>
      </w:r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4" w15:restartNumberingAfterBreak="0">
    <w:nsid w:val="4FF826AF"/>
    <w:multiLevelType w:val="hybridMultilevel"/>
    <w:tmpl w:val="80FCA0D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90A250C"/>
    <w:multiLevelType w:val="hybridMultilevel"/>
    <w:tmpl w:val="F69C82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D041C76"/>
    <w:multiLevelType w:val="hybridMultilevel"/>
    <w:tmpl w:val="E698F182"/>
    <w:lvl w:ilvl="0" w:tplc="986AC122">
      <w:numFmt w:val="bullet"/>
      <w:lvlText w:val="•"/>
      <w:lvlJc w:val="left"/>
      <w:pPr>
        <w:ind w:left="720" w:hanging="360"/>
      </w:pPr>
      <w:rPr>
        <w:rFonts w:ascii="LucidaNewMath" w:eastAsia="Times New Roman" w:hAnsi="LucidaNewMath"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0E662C"/>
    <w:multiLevelType w:val="hybridMultilevel"/>
    <w:tmpl w:val="F10E2D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7D92A0C"/>
    <w:multiLevelType w:val="hybridMultilevel"/>
    <w:tmpl w:val="6CD230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8F553FF"/>
    <w:multiLevelType w:val="hybridMultilevel"/>
    <w:tmpl w:val="3198DB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E673F1E"/>
    <w:multiLevelType w:val="hybridMultilevel"/>
    <w:tmpl w:val="5C38244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29"/>
  </w:num>
  <w:num w:numId="3">
    <w:abstractNumId w:val="28"/>
  </w:num>
  <w:num w:numId="4">
    <w:abstractNumId w:val="8"/>
  </w:num>
  <w:num w:numId="5">
    <w:abstractNumId w:val="1"/>
  </w:num>
  <w:num w:numId="6">
    <w:abstractNumId w:val="23"/>
  </w:num>
  <w:num w:numId="7">
    <w:abstractNumId w:val="0"/>
  </w:num>
  <w:num w:numId="8">
    <w:abstractNumId w:val="16"/>
  </w:num>
  <w:num w:numId="9">
    <w:abstractNumId w:val="22"/>
  </w:num>
  <w:num w:numId="10">
    <w:abstractNumId w:val="10"/>
  </w:num>
  <w:num w:numId="11">
    <w:abstractNumId w:val="12"/>
  </w:num>
  <w:num w:numId="12">
    <w:abstractNumId w:val="25"/>
  </w:num>
  <w:num w:numId="13">
    <w:abstractNumId w:val="27"/>
  </w:num>
  <w:num w:numId="14">
    <w:abstractNumId w:val="30"/>
  </w:num>
  <w:num w:numId="15">
    <w:abstractNumId w:val="14"/>
  </w:num>
  <w:num w:numId="16">
    <w:abstractNumId w:val="3"/>
  </w:num>
  <w:num w:numId="17">
    <w:abstractNumId w:val="18"/>
  </w:num>
  <w:num w:numId="18">
    <w:abstractNumId w:val="5"/>
  </w:num>
  <w:num w:numId="19">
    <w:abstractNumId w:val="9"/>
  </w:num>
  <w:num w:numId="20">
    <w:abstractNumId w:val="24"/>
  </w:num>
  <w:num w:numId="21">
    <w:abstractNumId w:val="20"/>
  </w:num>
  <w:num w:numId="22">
    <w:abstractNumId w:val="6"/>
  </w:num>
  <w:num w:numId="23">
    <w:abstractNumId w:val="21"/>
  </w:num>
  <w:num w:numId="24">
    <w:abstractNumId w:val="13"/>
  </w:num>
  <w:num w:numId="25">
    <w:abstractNumId w:val="7"/>
  </w:num>
  <w:num w:numId="26">
    <w:abstractNumId w:val="4"/>
  </w:num>
  <w:num w:numId="27">
    <w:abstractNumId w:val="2"/>
  </w:num>
  <w:num w:numId="28">
    <w:abstractNumId w:val="17"/>
  </w:num>
  <w:num w:numId="29">
    <w:abstractNumId w:val="15"/>
  </w:num>
  <w:num w:numId="30">
    <w:abstractNumId w:val="1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BC"/>
    <w:rsid w:val="00014DD0"/>
    <w:rsid w:val="000209F3"/>
    <w:rsid w:val="00043A32"/>
    <w:rsid w:val="0005561D"/>
    <w:rsid w:val="00063E50"/>
    <w:rsid w:val="000B1F17"/>
    <w:rsid w:val="000E577D"/>
    <w:rsid w:val="001277E1"/>
    <w:rsid w:val="00155A40"/>
    <w:rsid w:val="0017232A"/>
    <w:rsid w:val="0021275F"/>
    <w:rsid w:val="0022690E"/>
    <w:rsid w:val="0024022C"/>
    <w:rsid w:val="00250481"/>
    <w:rsid w:val="00262E62"/>
    <w:rsid w:val="00271F79"/>
    <w:rsid w:val="00282023"/>
    <w:rsid w:val="002953EB"/>
    <w:rsid w:val="002C03F6"/>
    <w:rsid w:val="002D5748"/>
    <w:rsid w:val="00336B54"/>
    <w:rsid w:val="00346095"/>
    <w:rsid w:val="00353331"/>
    <w:rsid w:val="00354BC2"/>
    <w:rsid w:val="00354C61"/>
    <w:rsid w:val="00364B2D"/>
    <w:rsid w:val="00397FE3"/>
    <w:rsid w:val="003D0701"/>
    <w:rsid w:val="003F5D91"/>
    <w:rsid w:val="00402951"/>
    <w:rsid w:val="00410EEB"/>
    <w:rsid w:val="00411B05"/>
    <w:rsid w:val="00463C90"/>
    <w:rsid w:val="0047247C"/>
    <w:rsid w:val="00476B46"/>
    <w:rsid w:val="004A4B73"/>
    <w:rsid w:val="004D6B89"/>
    <w:rsid w:val="004F3DA8"/>
    <w:rsid w:val="004F4588"/>
    <w:rsid w:val="0052285B"/>
    <w:rsid w:val="005551EB"/>
    <w:rsid w:val="00571FEE"/>
    <w:rsid w:val="005831E4"/>
    <w:rsid w:val="00590526"/>
    <w:rsid w:val="005D6E62"/>
    <w:rsid w:val="005F0D80"/>
    <w:rsid w:val="005F2F99"/>
    <w:rsid w:val="005F3763"/>
    <w:rsid w:val="00642CF4"/>
    <w:rsid w:val="00650E81"/>
    <w:rsid w:val="00665455"/>
    <w:rsid w:val="006C2442"/>
    <w:rsid w:val="00717697"/>
    <w:rsid w:val="00730C89"/>
    <w:rsid w:val="007437E7"/>
    <w:rsid w:val="00796CD9"/>
    <w:rsid w:val="007A7AE1"/>
    <w:rsid w:val="007C21BF"/>
    <w:rsid w:val="007D30FA"/>
    <w:rsid w:val="007E00E8"/>
    <w:rsid w:val="00835DD5"/>
    <w:rsid w:val="0085098A"/>
    <w:rsid w:val="00852496"/>
    <w:rsid w:val="008726D9"/>
    <w:rsid w:val="00874D8E"/>
    <w:rsid w:val="00882D56"/>
    <w:rsid w:val="008F7462"/>
    <w:rsid w:val="00902485"/>
    <w:rsid w:val="00907426"/>
    <w:rsid w:val="0096619E"/>
    <w:rsid w:val="009907CE"/>
    <w:rsid w:val="009966E1"/>
    <w:rsid w:val="00997C58"/>
    <w:rsid w:val="009A0332"/>
    <w:rsid w:val="009A07E9"/>
    <w:rsid w:val="009A7661"/>
    <w:rsid w:val="009B6E80"/>
    <w:rsid w:val="009E0C8C"/>
    <w:rsid w:val="009E1161"/>
    <w:rsid w:val="00A26FD4"/>
    <w:rsid w:val="00A34A45"/>
    <w:rsid w:val="00A637FA"/>
    <w:rsid w:val="00A80162"/>
    <w:rsid w:val="00A9708F"/>
    <w:rsid w:val="00AA0BC2"/>
    <w:rsid w:val="00AD3BFF"/>
    <w:rsid w:val="00AD6A2A"/>
    <w:rsid w:val="00AE7FE2"/>
    <w:rsid w:val="00AF2A1E"/>
    <w:rsid w:val="00B11D33"/>
    <w:rsid w:val="00B13804"/>
    <w:rsid w:val="00B20B19"/>
    <w:rsid w:val="00B336E0"/>
    <w:rsid w:val="00B40ED2"/>
    <w:rsid w:val="00BA622E"/>
    <w:rsid w:val="00BB2A9B"/>
    <w:rsid w:val="00BB7DAE"/>
    <w:rsid w:val="00BD4FAF"/>
    <w:rsid w:val="00BE402A"/>
    <w:rsid w:val="00BE5A71"/>
    <w:rsid w:val="00C018F8"/>
    <w:rsid w:val="00C06623"/>
    <w:rsid w:val="00C07C1E"/>
    <w:rsid w:val="00C14091"/>
    <w:rsid w:val="00C219EF"/>
    <w:rsid w:val="00C327C7"/>
    <w:rsid w:val="00C43945"/>
    <w:rsid w:val="00C657F4"/>
    <w:rsid w:val="00CB0EDE"/>
    <w:rsid w:val="00D14384"/>
    <w:rsid w:val="00D21EFA"/>
    <w:rsid w:val="00D223EE"/>
    <w:rsid w:val="00D27077"/>
    <w:rsid w:val="00D44CFD"/>
    <w:rsid w:val="00D655BC"/>
    <w:rsid w:val="00D80CED"/>
    <w:rsid w:val="00D94000"/>
    <w:rsid w:val="00DA6962"/>
    <w:rsid w:val="00DC6836"/>
    <w:rsid w:val="00DD1EF6"/>
    <w:rsid w:val="00DD5E15"/>
    <w:rsid w:val="00DE5977"/>
    <w:rsid w:val="00E55CE2"/>
    <w:rsid w:val="00E64DB0"/>
    <w:rsid w:val="00E73CAF"/>
    <w:rsid w:val="00E8090E"/>
    <w:rsid w:val="00EB567F"/>
    <w:rsid w:val="00EC06AB"/>
    <w:rsid w:val="00ED365C"/>
    <w:rsid w:val="00F31512"/>
    <w:rsid w:val="00F616E3"/>
    <w:rsid w:val="00F61D4B"/>
    <w:rsid w:val="00F92A25"/>
    <w:rsid w:val="00FA2C5D"/>
    <w:rsid w:val="00FD39CE"/>
    <w:rsid w:val="00FF1265"/>
    <w:rsid w:val="00FF70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BC59"/>
  <w15:chartTrackingRefBased/>
  <w15:docId w15:val="{B1265817-B397-4664-930E-059809952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E62"/>
    <w:pPr>
      <w:spacing w:after="0" w:line="240" w:lineRule="auto"/>
    </w:pPr>
    <w:rPr>
      <w:rFonts w:eastAsia="Times New Roman" w:cs="Times New Roman"/>
      <w:sz w:val="24"/>
      <w:szCs w:val="24"/>
      <w:lang w:val="en-US"/>
    </w:rPr>
  </w:style>
  <w:style w:type="paragraph" w:styleId="Titre1">
    <w:name w:val="heading 1"/>
    <w:basedOn w:val="Normal"/>
    <w:next w:val="Normal"/>
    <w:link w:val="Titre1Car"/>
    <w:uiPriority w:val="9"/>
    <w:qFormat/>
    <w:rsid w:val="00063E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6E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655BC"/>
    <w:pPr>
      <w:tabs>
        <w:tab w:val="center" w:pos="4680"/>
        <w:tab w:val="right" w:pos="9360"/>
      </w:tabs>
    </w:pPr>
  </w:style>
  <w:style w:type="character" w:customStyle="1" w:styleId="En-tteCar">
    <w:name w:val="En-tête Car"/>
    <w:basedOn w:val="Policepardfaut"/>
    <w:link w:val="En-tte"/>
    <w:uiPriority w:val="99"/>
    <w:rsid w:val="00D655BC"/>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D655BC"/>
    <w:pPr>
      <w:tabs>
        <w:tab w:val="center" w:pos="4680"/>
        <w:tab w:val="right" w:pos="9360"/>
      </w:tabs>
    </w:pPr>
  </w:style>
  <w:style w:type="character" w:customStyle="1" w:styleId="PieddepageCar">
    <w:name w:val="Pied de page Car"/>
    <w:basedOn w:val="Policepardfaut"/>
    <w:link w:val="Pieddepage"/>
    <w:uiPriority w:val="99"/>
    <w:rsid w:val="00D655BC"/>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D655BC"/>
    <w:pPr>
      <w:spacing w:before="100" w:beforeAutospacing="1" w:after="100" w:afterAutospacing="1"/>
    </w:pPr>
  </w:style>
  <w:style w:type="paragraph" w:styleId="Paragraphedeliste">
    <w:name w:val="List Paragraph"/>
    <w:basedOn w:val="Normal"/>
    <w:uiPriority w:val="34"/>
    <w:qFormat/>
    <w:rsid w:val="00D655BC"/>
    <w:pPr>
      <w:ind w:left="720"/>
      <w:contextualSpacing/>
    </w:pPr>
  </w:style>
  <w:style w:type="character" w:styleId="Lienhypertexte">
    <w:name w:val="Hyperlink"/>
    <w:basedOn w:val="Policepardfaut"/>
    <w:uiPriority w:val="99"/>
    <w:unhideWhenUsed/>
    <w:rsid w:val="00D655BC"/>
    <w:rPr>
      <w:color w:val="0563C1" w:themeColor="hyperlink"/>
      <w:u w:val="single"/>
    </w:rPr>
  </w:style>
  <w:style w:type="table" w:styleId="Grilledutableau">
    <w:name w:val="Table Grid"/>
    <w:basedOn w:val="TableauNormal"/>
    <w:uiPriority w:val="39"/>
    <w:rsid w:val="00835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5D6E62"/>
    <w:rPr>
      <w:rFonts w:asciiTheme="majorHAnsi" w:eastAsiaTheme="majorEastAsia" w:hAnsiTheme="majorHAnsi" w:cstheme="majorBidi"/>
      <w:color w:val="2F5496" w:themeColor="accent1" w:themeShade="BF"/>
      <w:sz w:val="26"/>
      <w:szCs w:val="26"/>
      <w:lang w:val="en-US"/>
    </w:rPr>
  </w:style>
  <w:style w:type="character" w:styleId="Marquedecommentaire">
    <w:name w:val="annotation reference"/>
    <w:basedOn w:val="Policepardfaut"/>
    <w:uiPriority w:val="99"/>
    <w:semiHidden/>
    <w:unhideWhenUsed/>
    <w:rsid w:val="00353331"/>
    <w:rPr>
      <w:sz w:val="16"/>
      <w:szCs w:val="16"/>
    </w:rPr>
  </w:style>
  <w:style w:type="paragraph" w:styleId="Commentaire">
    <w:name w:val="annotation text"/>
    <w:basedOn w:val="Normal"/>
    <w:link w:val="CommentaireCar"/>
    <w:uiPriority w:val="99"/>
    <w:semiHidden/>
    <w:unhideWhenUsed/>
    <w:rsid w:val="00353331"/>
    <w:rPr>
      <w:sz w:val="20"/>
      <w:szCs w:val="20"/>
    </w:rPr>
  </w:style>
  <w:style w:type="character" w:customStyle="1" w:styleId="CommentaireCar">
    <w:name w:val="Commentaire Car"/>
    <w:basedOn w:val="Policepardfaut"/>
    <w:link w:val="Commentaire"/>
    <w:uiPriority w:val="99"/>
    <w:semiHidden/>
    <w:rsid w:val="00353331"/>
    <w:rPr>
      <w:rFonts w:eastAsia="Times New Roman" w:cs="Times New Roman"/>
      <w:sz w:val="20"/>
      <w:szCs w:val="20"/>
      <w:lang w:val="en-US"/>
    </w:rPr>
  </w:style>
  <w:style w:type="paragraph" w:styleId="Objetducommentaire">
    <w:name w:val="annotation subject"/>
    <w:basedOn w:val="Commentaire"/>
    <w:next w:val="Commentaire"/>
    <w:link w:val="ObjetducommentaireCar"/>
    <w:uiPriority w:val="99"/>
    <w:semiHidden/>
    <w:unhideWhenUsed/>
    <w:rsid w:val="00353331"/>
    <w:rPr>
      <w:b/>
      <w:bCs/>
    </w:rPr>
  </w:style>
  <w:style w:type="character" w:customStyle="1" w:styleId="ObjetducommentaireCar">
    <w:name w:val="Objet du commentaire Car"/>
    <w:basedOn w:val="CommentaireCar"/>
    <w:link w:val="Objetducommentaire"/>
    <w:uiPriority w:val="99"/>
    <w:semiHidden/>
    <w:rsid w:val="00353331"/>
    <w:rPr>
      <w:rFonts w:eastAsia="Times New Roman" w:cs="Times New Roman"/>
      <w:b/>
      <w:bCs/>
      <w:sz w:val="20"/>
      <w:szCs w:val="20"/>
      <w:lang w:val="en-US"/>
    </w:rPr>
  </w:style>
  <w:style w:type="paragraph" w:styleId="Textedebulles">
    <w:name w:val="Balloon Text"/>
    <w:basedOn w:val="Normal"/>
    <w:link w:val="TextedebullesCar"/>
    <w:uiPriority w:val="99"/>
    <w:semiHidden/>
    <w:unhideWhenUsed/>
    <w:rsid w:val="00353331"/>
    <w:rPr>
      <w:rFonts w:ascii="Times New Roman" w:hAnsi="Times New Roman"/>
      <w:sz w:val="18"/>
      <w:szCs w:val="18"/>
    </w:rPr>
  </w:style>
  <w:style w:type="character" w:customStyle="1" w:styleId="TextedebullesCar">
    <w:name w:val="Texte de bulles Car"/>
    <w:basedOn w:val="Policepardfaut"/>
    <w:link w:val="Textedebulles"/>
    <w:uiPriority w:val="99"/>
    <w:semiHidden/>
    <w:rsid w:val="00353331"/>
    <w:rPr>
      <w:rFonts w:ascii="Times New Roman" w:eastAsia="Times New Roman" w:hAnsi="Times New Roman" w:cs="Times New Roman"/>
      <w:sz w:val="18"/>
      <w:szCs w:val="18"/>
      <w:lang w:val="en-US"/>
    </w:rPr>
  </w:style>
  <w:style w:type="character" w:customStyle="1" w:styleId="Titre1Car">
    <w:name w:val="Titre 1 Car"/>
    <w:basedOn w:val="Policepardfaut"/>
    <w:link w:val="Titre1"/>
    <w:uiPriority w:val="9"/>
    <w:rsid w:val="00063E50"/>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2BB4F-EA40-4698-8AD2-C996A9CEA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36E2E0DF.dotm</Template>
  <TotalTime>0</TotalTime>
  <Pages>2</Pages>
  <Words>172</Words>
  <Characters>950</Characters>
  <Application>Microsoft Office Word</Application>
  <DocSecurity>0</DocSecurity>
  <Lines>7</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humbert</dc:creator>
  <cp:keywords/>
  <dc:description/>
  <cp:lastModifiedBy>Humbert Jérôme (HES)</cp:lastModifiedBy>
  <cp:revision>2</cp:revision>
  <cp:lastPrinted>2021-03-06T08:21:00Z</cp:lastPrinted>
  <dcterms:created xsi:type="dcterms:W3CDTF">2021-03-10T13:09:00Z</dcterms:created>
  <dcterms:modified xsi:type="dcterms:W3CDTF">2021-03-10T13:09:00Z</dcterms:modified>
</cp:coreProperties>
</file>